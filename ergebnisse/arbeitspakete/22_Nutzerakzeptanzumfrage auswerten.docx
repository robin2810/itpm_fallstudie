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5DB3777C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D43D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16CD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A7CF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88397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ED27B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19C551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443AE667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BBFB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5B580" w14:textId="77777777" w:rsidR="00F12666" w:rsidRPr="001C0CFD" w:rsidRDefault="00E13BF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22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40E54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A9100A" w14:textId="77777777" w:rsidR="00F12666" w:rsidRPr="001C0CFD" w:rsidRDefault="00E13BF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Nutzerakzeptanz-umfrage auswerten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D926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A5DDC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11B8622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5CA9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42BB28" w14:textId="77777777" w:rsidR="00F12666" w:rsidRDefault="002F5801" w:rsidP="002F580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Ausgewertete Ergebnisse der Nutzererfahrungen</w:t>
            </w:r>
          </w:p>
          <w:p w14:paraId="4D5A0681" w14:textId="50C74F4E" w:rsidR="002F5801" w:rsidRPr="001C0CFD" w:rsidRDefault="002F5801" w:rsidP="002F580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Hilfreiche Informationen zur möglichen Verbesserung der Nutzererfahrung</w:t>
            </w:r>
          </w:p>
        </w:tc>
      </w:tr>
      <w:tr w:rsidR="00F12666" w:rsidRPr="001C0CFD" w14:paraId="04A1EBB1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9B0D9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76F04" w14:textId="77777777" w:rsidR="00F12666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zur Nutzerakzeptanz wurde an Mitarbeiter verteilt.</w:t>
            </w:r>
          </w:p>
          <w:p w14:paraId="7C666C38" w14:textId="6AD1B265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wurden ausreichend Ergebnisse geliefert.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5289E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415BC" w14:textId="77777777" w:rsidR="00F12666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Auswertung der Umfrageergebnisse.</w:t>
            </w:r>
          </w:p>
          <w:p w14:paraId="7981D3A9" w14:textId="707E204D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Zusammenfassung und Aufbereitung der gewonnenen Informationen.</w:t>
            </w:r>
          </w:p>
        </w:tc>
      </w:tr>
      <w:tr w:rsidR="00F12666" w:rsidRPr="001C0CFD" w14:paraId="797AD51D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B996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7DAEE" w14:textId="4B3E0054" w:rsidR="00F12666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Pakets ist nur die Auswertung der Umfrage. Eine Durchführung oder Reaktion auf die Ergebnisse ist nicht Teil des Arbeitspakets.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B6BB3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D8116D" w14:textId="1B1529BB" w:rsidR="002F5801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zu früh ausgewertet oder „Zielgruppe“ zu klein.</w:t>
            </w:r>
          </w:p>
          <w:p w14:paraId="571F41D4" w14:textId="77777777" w:rsidR="002F5801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Teilnahmequote zu gering.</w:t>
            </w:r>
          </w:p>
          <w:p w14:paraId="5E3A311C" w14:textId="249DDC75" w:rsidR="002F5801" w:rsidRPr="001C0CFD" w:rsidRDefault="002F580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12666" w:rsidRPr="001C0CFD" w14:paraId="0E9B63D1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EA07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6FA51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1C45E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3A3B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A510A5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C5C4E8E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6750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C4B46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4149E75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C4A6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FFE0F5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0D65FB0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32CF90C6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3E5F9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64B6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7413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BE184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B5225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374A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B369429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1CEC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97644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E5DB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8E2D9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77DA4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E19F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4260659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EBFA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B9D4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7D48F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6510F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48700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FF95E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F98AFA7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E58D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3378D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F9B2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E1341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7296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CE5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F976558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798E473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7CC5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70AB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31B6B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3A52F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24FEA1E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5027B06C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55D9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74116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CD0C1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256910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05660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641E1F96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7FA9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49CF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47699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AB350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2AEB9B8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ABB"/>
    <w:multiLevelType w:val="hybridMultilevel"/>
    <w:tmpl w:val="6706BAE0"/>
    <w:lvl w:ilvl="0" w:tplc="98A6C49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D"/>
    <w:rsid w:val="001C0CFD"/>
    <w:rsid w:val="002F5801"/>
    <w:rsid w:val="00E13BFD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B81"/>
  <w15:docId w15:val="{896611BE-3CC5-4ECF-8319-C7475B5C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2</cp:revision>
  <dcterms:created xsi:type="dcterms:W3CDTF">2019-05-09T11:12:00Z</dcterms:created>
  <dcterms:modified xsi:type="dcterms:W3CDTF">2019-05-09T21:13:00Z</dcterms:modified>
  <dc:language>de-DE</dc:language>
</cp:coreProperties>
</file>