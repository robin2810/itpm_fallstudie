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4F9E58A3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AC0E5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AEF95F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A17C3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27277D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22DAA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9FB65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3B4A1B6D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B444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804B5" w14:textId="77777777" w:rsidR="00F12666" w:rsidRPr="001C0CFD" w:rsidRDefault="00FF1BA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19593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805511" w14:textId="77777777" w:rsidR="00F12666" w:rsidRPr="001C0CFD" w:rsidRDefault="00FF1BA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Zusatzfunktionen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C4EF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7DE86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B3057CB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0AF42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6BCB2D" w14:textId="77777777" w:rsidR="00F12666" w:rsidRDefault="007D4C72" w:rsidP="007D4C7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Gewünschte Zusatzfunktionen sind über das Intranet durchführbar</w:t>
            </w:r>
          </w:p>
          <w:p w14:paraId="30461214" w14:textId="4DD6F1CE" w:rsidR="007D4C72" w:rsidRPr="001C0CFD" w:rsidRDefault="007D4C72" w:rsidP="007D4C72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der Zusatzfunktionen</w:t>
            </w:r>
          </w:p>
        </w:tc>
      </w:tr>
      <w:tr w:rsidR="00F12666" w:rsidRPr="001C0CFD" w14:paraId="44F81221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A4C80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99D695" w14:textId="26556513" w:rsidR="00F12666" w:rsidRPr="001C0CFD" w:rsidRDefault="007D4C7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des Intranets ist vorhanden. Pflichtenheft liegt vor.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C9F48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0E59" w14:textId="77777777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der im Pflichtenheft spezifizierten Prozesse.</w:t>
            </w:r>
          </w:p>
          <w:p w14:paraId="0AFA5682" w14:textId="77777777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Entwicklertest erstellen und durchführen.</w:t>
            </w:r>
          </w:p>
          <w:p w14:paraId="4AB60C06" w14:textId="40D57B77" w:rsidR="00F12666" w:rsidRPr="001C0CFD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Implementationsprozess dokumentieren.</w:t>
            </w:r>
          </w:p>
        </w:tc>
      </w:tr>
      <w:tr w:rsidR="00F12666" w:rsidRPr="001C0CFD" w14:paraId="55937BDF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C4E8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87362C" w14:textId="65B3E94F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Implementierung der im Pflichtenheft festgelegten Zusatzfunktionen des Intranets.</w:t>
            </w:r>
          </w:p>
          <w:p w14:paraId="4DBEA43B" w14:textId="244660DD" w:rsidR="00F12666" w:rsidRPr="001C0CFD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Schmankerl werden nicht implementiert.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F550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A6E986" w14:textId="0E6B8606" w:rsidR="007D4C72" w:rsidRDefault="007D4C72" w:rsidP="007D4C72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sind nicht genau genug erfasst.</w:t>
            </w:r>
          </w:p>
          <w:p w14:paraId="7CD3C981" w14:textId="77777777" w:rsidR="00F12666" w:rsidRDefault="007D4C7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Änderungen während der Implementierungsphase.</w:t>
            </w:r>
          </w:p>
          <w:p w14:paraId="525D04F1" w14:textId="081263D6" w:rsidR="00E95F4D" w:rsidRPr="001C0CFD" w:rsidRDefault="00E95F4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Schnittstellen sind unklar definiert oder wurden verändert.</w:t>
            </w:r>
            <w:bookmarkStart w:id="0" w:name="_GoBack"/>
            <w:bookmarkEnd w:id="0"/>
          </w:p>
        </w:tc>
      </w:tr>
      <w:tr w:rsidR="00F12666" w:rsidRPr="001C0CFD" w14:paraId="738D4FFF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4108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BB256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F5612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9D4C8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F42E725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07F723F8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AA338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86DD7D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30EBE76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18BF2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69C3CA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188CB9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2EAACAF1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2BA44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B1B8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6CDA8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8FD0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E0036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EE9A8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22FD99F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38454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7C5A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B5B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A5243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6B0E7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161BA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27A0A0E6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BC62B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23EFA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ADAD0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2A6A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4F28D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DF468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43E667DE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496FD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3A41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A767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2FC65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7DA6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E29E7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92B764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53EDC21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66733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5DE52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D1EE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064E1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33B8CA6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02B7DCB6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FA12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26681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748EE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5D9C000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B8DB0A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0354BCE4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9AEFE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F3780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51352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702BF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4DF35FE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1B78"/>
    <w:multiLevelType w:val="hybridMultilevel"/>
    <w:tmpl w:val="283286F0"/>
    <w:lvl w:ilvl="0" w:tplc="AED247BA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C"/>
    <w:rsid w:val="001C0CFD"/>
    <w:rsid w:val="007D4C72"/>
    <w:rsid w:val="00E95F4D"/>
    <w:rsid w:val="00EB14B1"/>
    <w:rsid w:val="00F12666"/>
    <w:rsid w:val="00F570EC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F811"/>
  <w15:docId w15:val="{F81BD7DE-E338-4767-9BD3-3A2D4CD8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w\kurse\4sem\itpm\fallstudie\repo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lukas</cp:lastModifiedBy>
  <cp:revision>3</cp:revision>
  <dcterms:created xsi:type="dcterms:W3CDTF">2019-05-09T20:32:00Z</dcterms:created>
  <dcterms:modified xsi:type="dcterms:W3CDTF">2019-05-13T09:15:00Z</dcterms:modified>
  <dc:language>de-DE</dc:language>
</cp:coreProperties>
</file>