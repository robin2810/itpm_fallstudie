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Feinkonzept erstellen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-dokumentiertes Feinkonzept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Das Grobkonzept wurde vervollständigt. </w:t>
            </w:r>
          </w:p>
          <w:p w:rsidR="00B14AB7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Pflichtenheft ist in einer finalen Version verfügbar.</w:t>
            </w:r>
          </w:p>
          <w:p w:rsidR="00B14AB7" w:rsidRPr="001C0CFD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Hardware-Konzept steht zur Verfügung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Grobkonzept wird verfeinert.</w:t>
            </w:r>
          </w:p>
          <w:p w:rsidR="00B14AB7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Detailreiche Aufschlüsselung der im Grobkonzept zusammengefassten Pläne für das Projekt.</w:t>
            </w:r>
          </w:p>
          <w:p w:rsidR="00B14AB7" w:rsidRPr="001C0CFD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geplante Hardware wird beschafft.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14AB7" w:rsidRPr="001C0CFD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Umsetzung des Konzepts.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Wichtige Details werden übersehen und führen später im Projekt zu Problemen.</w:t>
            </w:r>
          </w:p>
          <w:p w:rsidR="00B14AB7" w:rsidRPr="001C0CFD" w:rsidRDefault="00B14AB7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geplante Hardware ist nicht in ausreichendem Ausmaß verfügbar.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 w:rsidSect="007F57D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</w:compat>
  <w:rsids>
    <w:rsidRoot w:val="00B14AB7"/>
    <w:rsid w:val="001C0CFD"/>
    <w:rsid w:val="007F57D9"/>
    <w:rsid w:val="00843D0E"/>
    <w:rsid w:val="00A216E1"/>
    <w:rsid w:val="00B14AB7"/>
    <w:rsid w:val="00EB14B1"/>
    <w:rsid w:val="00F12666"/>
    <w:rsid w:val="00F57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7D9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sid w:val="007F57D9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7F57D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7F57D9"/>
    <w:pPr>
      <w:spacing w:after="140" w:line="276" w:lineRule="auto"/>
    </w:pPr>
  </w:style>
  <w:style w:type="paragraph" w:styleId="Liste">
    <w:name w:val="List"/>
    <w:basedOn w:val="Textkrper"/>
    <w:rsid w:val="007F57D9"/>
  </w:style>
  <w:style w:type="paragraph" w:styleId="Beschriftung">
    <w:name w:val="caption"/>
    <w:basedOn w:val="Standard"/>
    <w:qFormat/>
    <w:rsid w:val="007F57D9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7F57D9"/>
    <w:pPr>
      <w:suppressLineNumbers/>
    </w:pPr>
  </w:style>
  <w:style w:type="paragraph" w:customStyle="1" w:styleId="Tabelleninhalt">
    <w:name w:val="Tabelleninhalt"/>
    <w:basedOn w:val="Standard"/>
    <w:qFormat/>
    <w:rsid w:val="007F57D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Pe\Downloads\Arbeitspakete%20(4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 (4).dotx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2</cp:revision>
  <dcterms:created xsi:type="dcterms:W3CDTF">2019-05-13T08:31:00Z</dcterms:created>
  <dcterms:modified xsi:type="dcterms:W3CDTF">2019-05-13T08:31:00Z</dcterms:modified>
  <dc:language>de-DE</dc:language>
</cp:coreProperties>
</file>