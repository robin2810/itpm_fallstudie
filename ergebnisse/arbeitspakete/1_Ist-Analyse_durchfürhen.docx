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191"/>
        <w:gridCol w:w="850"/>
        <w:gridCol w:w="1190"/>
        <w:gridCol w:w="1589"/>
        <w:gridCol w:w="571"/>
        <w:gridCol w:w="1072"/>
        <w:gridCol w:w="848"/>
        <w:gridCol w:w="2326"/>
      </w:tblGrid>
      <w:tr>
        <w:trPr/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Intranet KlinikIT</w:t>
            </w:r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>
        <w:trPr/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Ist-Analyse durchführen</w:t>
            </w:r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Leon Kuß</w:t>
            </w:r>
          </w:p>
        </w:tc>
      </w:tr>
      <w:tr>
        <w:trPr/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numPr>
                <w:ilvl w:val="0"/>
                <w:numId w:val="1"/>
              </w:numPr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Dokumentation zur Ist-Analyse</w:t>
            </w:r>
          </w:p>
          <w:p>
            <w:pPr>
              <w:pStyle w:val="Tabelleninhalt"/>
              <w:numPr>
                <w:ilvl w:val="0"/>
                <w:numId w:val="1"/>
              </w:numPr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Dokument zum Ergebnis der Ist-Analyse</w:t>
            </w:r>
          </w:p>
        </w:tc>
      </w:tr>
      <w:tr>
        <w:trPr/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Es werden Infos zum Ist-Stand von dem Auftraggeber benötigt.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Der Auftraggeber muss den Code und die Dokumentation bereitstellen.</w:t>
            </w:r>
          </w:p>
        </w:tc>
        <w:tc>
          <w:tcPr>
            <w:tcW w:w="16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/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Durchzufüh-rende  Aktivitäten: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Sonstige Rahmenbedingungen erfassen.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Der Alt-Code von der Internet-Agentur muss analysiert werden.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Dokumentation der Internet-Agentur muss analysiert und herausgearbeitet werden.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Mitarbeitergruppen müssen erfasst und die Mitarbeiter zugeordnet werden.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Aktuelle Struktur der Prozesse analysieren und d</w:t>
            </w:r>
            <w:bookmarkStart w:id="0" w:name="_GoBack"/>
            <w:bookmarkEnd w:id="0"/>
            <w:r>
              <w:rPr>
                <w:rFonts w:ascii="Arial" w:hAnsi="Arial"/>
                <w:sz w:val="22"/>
                <w:szCs w:val="22"/>
              </w:rPr>
              <w:t xml:space="preserve">okumentieren. </w:t>
            </w:r>
          </w:p>
        </w:tc>
      </w:tr>
      <w:tr>
        <w:trPr/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Aufgabe ist es nicht, Lösungsvorschläge zu machen.</w:t>
            </w:r>
          </w:p>
        </w:tc>
        <w:tc>
          <w:tcPr>
            <w:tcW w:w="16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Unzureichende Informationen des Auftraggebers.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Der Code und die Dokumentation der Internet-Agentur werden nicht ausreichend analysiert. 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Es werden Aspekte des Ist-Standes übersehen bzw. nicht im End-Dokument aufgeführt.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Unzureichende Dokumentation und/oder fehlerhafter Code.</w:t>
            </w:r>
          </w:p>
        </w:tc>
      </w:tr>
      <w:tr>
        <w:trPr/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/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</w:t>
            </w:r>
          </w:p>
        </w:tc>
        <w:tc>
          <w:tcPr>
            <w:tcW w:w="16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/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</w:t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591"/>
        <w:gridCol w:w="1622"/>
        <w:gridCol w:w="1607"/>
        <w:gridCol w:w="2445"/>
        <w:gridCol w:w="1190"/>
        <w:gridCol w:w="1182"/>
      </w:tblGrid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Anna Lyse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38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11375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Gerrit Peiz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16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Luca Siekmann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16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Robin Behrendt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16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Leon König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16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102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/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11375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410"/>
        <w:gridCol w:w="2410"/>
        <w:gridCol w:w="2413"/>
        <w:gridCol w:w="2404"/>
      </w:tblGrid>
      <w:tr>
        <w:trPr/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03.06.2019</w:t>
            </w:r>
          </w:p>
        </w:tc>
        <w:tc>
          <w:tcPr>
            <w:tcW w:w="2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07.06.2019</w:t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600"/>
        <w:gridCol w:w="3278"/>
        <w:gridCol w:w="2150"/>
        <w:gridCol w:w="2609"/>
      </w:tblGrid>
      <w:tr>
        <w:trPr/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2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1" w:customStyle="1">
    <w:name w:val="Aufzählungszeichen1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eastAsia="NSimSun" w:cs="Arial"/>
      <w:sz w:val="2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Arial" w:hAnsi="Arial" w:cs="Arial"/>
      <w:sz w:val="2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Arial" w:hAnsi="Arial" w:cs="Arial"/>
      <w:sz w:val="22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elleninhalt" w:customStyle="1">
    <w:name w:val="Tabelleninhalt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</Template>
  <TotalTime>10</TotalTime>
  <Application>LibreOffice/6.0.6.2$Windows_X86_64 LibreOffice_project/0c292870b25a325b5ed35f6b45599d2ea4458e77</Application>
  <Pages>2</Pages>
  <Words>173</Words>
  <Characters>1294</Characters>
  <CharactersWithSpaces>1442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2019-05-09T08:31:00Z</dcterms:created>
  <dc:creator>Leon Kuß</dc:creator>
  <dc:description/>
  <dc:language>de-DE</dc:language>
  <cp:lastModifiedBy/>
  <dcterms:modified xsi:type="dcterms:W3CDTF">2019-05-18T17:52:50Z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