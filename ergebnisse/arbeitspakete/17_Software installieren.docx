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2FD83F99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BE97C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D0CAD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025A0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444956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E2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20292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5F97A408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0C966B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F3456F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BBA6D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FD49B9" w14:textId="77777777" w:rsidR="00F12666" w:rsidRPr="001C0CFD" w:rsidRDefault="0097697B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installieren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2051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A16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A5938F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7CB06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B2BD91" w14:textId="77777777" w:rsidR="00F12666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Intranet-Software mit allen zugehörigen Komponenten ist auf den Servern installiert</w:t>
            </w:r>
          </w:p>
          <w:p w14:paraId="65885607" w14:textId="177F1BD7" w:rsidR="001868B4" w:rsidRPr="001C0CFD" w:rsidRDefault="001868B4" w:rsidP="001868B4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lässt sich auf den Computern der Klinik abrufen</w:t>
            </w:r>
          </w:p>
        </w:tc>
      </w:tr>
      <w:tr w:rsidR="00F12666" w:rsidRPr="001C0CFD" w14:paraId="3B135AE0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EC11B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2B424E" w14:textId="3AC5AA99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funktionsfähig und erreichbar.</w:t>
            </w:r>
          </w:p>
          <w:p w14:paraId="4D56E2F4" w14:textId="43C0D153" w:rsidR="00F12666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Verwaltungsprozesse, Schmankerl und Zusatzfunktionen wurden implementiert.</w:t>
            </w:r>
          </w:p>
          <w:p w14:paraId="7A7037C0" w14:textId="3F769863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Tests wurden erfolgreich durchgeführt.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7A94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38C1F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Vorbereiten der Serversysteme für die Installation.</w:t>
            </w:r>
          </w:p>
          <w:p w14:paraId="2CC5CB42" w14:textId="11EB1F53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Installieren der Intranet-Software auf den Servern.</w:t>
            </w:r>
          </w:p>
        </w:tc>
      </w:tr>
      <w:tr w:rsidR="00F12666" w:rsidRPr="001C0CFD" w14:paraId="282999E1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920A2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9D7981" w14:textId="1D8D42B6" w:rsidR="00F12666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Arbeitspaket umfasst nur die Installation der Software, keinen Test oder Fehlerbehebung für Soft- und Hardware.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B07D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C980DF" w14:textId="39B2153A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Server sind defekt.</w:t>
            </w:r>
          </w:p>
          <w:p w14:paraId="17480A82" w14:textId="77777777" w:rsidR="001868B4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lässt sich durch Hardwarefehler nicht installieren.</w:t>
            </w:r>
          </w:p>
          <w:p w14:paraId="1278322D" w14:textId="02CB6D9D" w:rsidR="001868B4" w:rsidRPr="001C0CFD" w:rsidRDefault="001868B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Software ist inkompatibel.</w:t>
            </w:r>
            <w:bookmarkStart w:id="0" w:name="_GoBack"/>
            <w:bookmarkEnd w:id="0"/>
          </w:p>
        </w:tc>
      </w:tr>
      <w:tr w:rsidR="00F12666" w:rsidRPr="001C0CFD" w14:paraId="3C575FC7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0102A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D0EB6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E2F97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888B5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F022BD5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EC45665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5882B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9B7589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65F8AE1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3B4701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D1FB001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53AFEA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 w14:paraId="14DC7C7F" w14:textId="77777777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331A0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79BD3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5C651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9FA84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06B19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D79784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6CA5B5D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0C9EF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6FBFB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1A02C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87FF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81855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4277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C5461EB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1FF0E7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6999E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41C71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EF86C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0D1CE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19AED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516D7238" w14:textId="77777777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3D2D9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0BD78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58E4D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4FAA7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4AED59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80349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EC3BC7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77ED5805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22ED2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F1318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052C7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8845E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756BA1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7C59C1DA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2EE5F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382E9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0EB4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1A2E6C64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01064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76F4E469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ECB0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6F754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F3054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F3303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2BEB86C2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2784"/>
    <w:multiLevelType w:val="hybridMultilevel"/>
    <w:tmpl w:val="3426F904"/>
    <w:lvl w:ilvl="0" w:tplc="4EEC452C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7B"/>
    <w:rsid w:val="001868B4"/>
    <w:rsid w:val="001C0CFD"/>
    <w:rsid w:val="0097697B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859F"/>
  <w15:docId w15:val="{3FBFA9F1-A9C5-4646-9818-057A894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163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2</cp:revision>
  <dcterms:created xsi:type="dcterms:W3CDTF">2019-05-09T11:10:00Z</dcterms:created>
  <dcterms:modified xsi:type="dcterms:W3CDTF">2019-05-09T21:01:00Z</dcterms:modified>
  <dc:language>de-DE</dc:language>
</cp:coreProperties>
</file>