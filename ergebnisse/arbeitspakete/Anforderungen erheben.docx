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0A5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D30A5E">
              <w:rPr>
                <w:rFonts w:ascii="Arial" w:hAnsi="Arial" w:hint="eastAsia"/>
                <w:sz w:val="22"/>
                <w:szCs w:val="22"/>
              </w:rPr>
              <w:t>Anforderungen erheben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5B19C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 Pflichtenheft wurde in Zusammenarbeit zwischen Auftraggeber und Auftragnehmer erarbeitet.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652F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Lastenheft wurde vom Auftraggeber an Auftragnehmer abgegeben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652F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Multiple Durchführen des Zyklus: Pflichtenheft erstellen, mit Auftraggeber absprechen,  Änderungen einarbeiten. Bis beide Parteien zustimmen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652F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des Lastenhefts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652F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„ewige“ Kompromisssuche zwischen Auftraggeber und Auftragnehmer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A1672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</w:compat>
  <w:rsids>
    <w:rsidRoot w:val="00D30A5E"/>
    <w:rsid w:val="001C0CFD"/>
    <w:rsid w:val="005B19C6"/>
    <w:rsid w:val="00A16729"/>
    <w:rsid w:val="00D30A5E"/>
    <w:rsid w:val="00EB14B1"/>
    <w:rsid w:val="00F12666"/>
    <w:rsid w:val="00F570EC"/>
    <w:rsid w:val="00F6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672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A1672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A167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A16729"/>
    <w:pPr>
      <w:spacing w:after="140" w:line="276" w:lineRule="auto"/>
    </w:pPr>
  </w:style>
  <w:style w:type="paragraph" w:styleId="Liste">
    <w:name w:val="List"/>
    <w:basedOn w:val="Textkrper"/>
    <w:rsid w:val="00A16729"/>
  </w:style>
  <w:style w:type="paragraph" w:styleId="Beschriftung">
    <w:name w:val="caption"/>
    <w:basedOn w:val="Standard"/>
    <w:qFormat/>
    <w:rsid w:val="00A1672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16729"/>
    <w:pPr>
      <w:suppressLineNumbers/>
    </w:pPr>
  </w:style>
  <w:style w:type="paragraph" w:customStyle="1" w:styleId="Tabelleninhalt">
    <w:name w:val="Tabelleninhalt"/>
    <w:basedOn w:val="Standard"/>
    <w:qFormat/>
    <w:rsid w:val="00A1672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3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(3).dotx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2019-05-08T20:14:00Z</dcterms:created>
  <dcterms:modified xsi:type="dcterms:W3CDTF">2019-05-08T21:24:00Z</dcterms:modified>
  <dc:language>de-DE</dc:language>
</cp:coreProperties>
</file>