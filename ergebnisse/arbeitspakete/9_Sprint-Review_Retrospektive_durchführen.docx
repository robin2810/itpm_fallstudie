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2"/>
        <w:gridCol w:w="850"/>
        <w:gridCol w:w="1190"/>
        <w:gridCol w:w="1589"/>
        <w:gridCol w:w="571"/>
        <w:gridCol w:w="1070"/>
        <w:gridCol w:w="850"/>
        <w:gridCol w:w="2326"/>
      </w:tblGrid>
      <w:tr w:rsidR="009A3296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9A3296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EC7E9A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Sprint-Review &amp; Retrospektive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 w:rsidP="00EC7E9A">
            <w:pPr>
              <w:pStyle w:val="Tabelleninhalt"/>
              <w:numPr>
                <w:ilvl w:val="0"/>
                <w:numId w:val="2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Input für den nächsten Sprint</w:t>
            </w:r>
          </w:p>
          <w:p w:rsidR="009A3296" w:rsidRDefault="002040E5" w:rsidP="00EC7E9A">
            <w:pPr>
              <w:pStyle w:val="Tabelleninhalt"/>
              <w:numPr>
                <w:ilvl w:val="0"/>
                <w:numId w:val="2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Verbesserungspotential </w:t>
            </w:r>
            <w:r w:rsidR="00AE2871">
              <w:rPr>
                <w:rFonts w:ascii="Arial" w:hAnsi="Arial"/>
                <w:sz w:val="22"/>
                <w:szCs w:val="22"/>
              </w:rPr>
              <w:t xml:space="preserve">des </w:t>
            </w:r>
            <w:proofErr w:type="spellStart"/>
            <w:r w:rsidR="00AE2871">
              <w:rPr>
                <w:rFonts w:ascii="Arial" w:hAnsi="Arial"/>
                <w:sz w:val="22"/>
                <w:szCs w:val="22"/>
              </w:rPr>
              <w:t>Scrum</w:t>
            </w:r>
            <w:proofErr w:type="spellEnd"/>
            <w:r w:rsidR="00AE2871">
              <w:rPr>
                <w:rFonts w:ascii="Arial" w:hAnsi="Arial"/>
                <w:sz w:val="22"/>
                <w:szCs w:val="22"/>
              </w:rPr>
              <w:t>-Teams</w:t>
            </w:r>
            <w:r>
              <w:rPr>
                <w:rFonts w:ascii="Arial" w:hAnsi="Arial"/>
                <w:sz w:val="22"/>
                <w:szCs w:val="22"/>
              </w:rPr>
              <w:t xml:space="preserve"> für kommende Sprints</w:t>
            </w:r>
          </w:p>
        </w:tc>
      </w:tr>
      <w:tr w:rsidR="009A3296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Abgeschlossener Sprint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Abnahme des Produkt-Inkrement durch</w:t>
            </w:r>
            <w:r w:rsidR="000777F5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-Team und wichtige Stakeholder</w:t>
            </w:r>
            <w:r w:rsidR="000777F5">
              <w:rPr>
                <w:rFonts w:ascii="Arial" w:hAnsi="Arial"/>
                <w:sz w:val="22"/>
                <w:szCs w:val="22"/>
              </w:rPr>
              <w:t>;</w:t>
            </w:r>
          </w:p>
          <w:p w:rsidR="003827E8" w:rsidRDefault="003827E8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Vorstellung des erstellten Produktinkrements</w:t>
            </w:r>
            <w:r w:rsidR="000777F5">
              <w:rPr>
                <w:rFonts w:ascii="Arial" w:hAnsi="Arial"/>
                <w:sz w:val="22"/>
                <w:szCs w:val="22"/>
              </w:rPr>
              <w:t>;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Analyse des Sprints mi</w:t>
            </w:r>
            <w:r w:rsidR="00A246C8">
              <w:rPr>
                <w:rFonts w:ascii="Arial" w:hAnsi="Arial"/>
                <w:sz w:val="22"/>
                <w:szCs w:val="22"/>
              </w:rPr>
              <w:t xml:space="preserve">t </w:t>
            </w:r>
            <w:r>
              <w:rPr>
                <w:rFonts w:ascii="Arial" w:hAnsi="Arial"/>
                <w:sz w:val="22"/>
                <w:szCs w:val="22"/>
              </w:rPr>
              <w:t>resultierenden Änderungen am Backlog</w:t>
            </w:r>
            <w:r w:rsidR="000777F5">
              <w:rPr>
                <w:rFonts w:ascii="Arial" w:hAnsi="Arial"/>
                <w:sz w:val="22"/>
                <w:szCs w:val="22"/>
              </w:rPr>
              <w:t>;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Identifizierung von Problemen </w:t>
            </w:r>
            <w:r w:rsidR="007E3E19">
              <w:rPr>
                <w:rFonts w:ascii="Arial" w:hAnsi="Arial"/>
                <w:sz w:val="22"/>
                <w:szCs w:val="22"/>
              </w:rPr>
              <w:t xml:space="preserve">und Verbesserungs-möglichkeiten </w:t>
            </w:r>
            <w:r>
              <w:rPr>
                <w:rFonts w:ascii="Arial" w:hAnsi="Arial"/>
                <w:sz w:val="22"/>
                <w:szCs w:val="22"/>
              </w:rPr>
              <w:t xml:space="preserve">innerhalb des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-Team</w:t>
            </w:r>
            <w:r w:rsidR="00A246C8">
              <w:rPr>
                <w:rFonts w:ascii="Arial" w:hAnsi="Arial"/>
                <w:sz w:val="22"/>
                <w:szCs w:val="22"/>
              </w:rPr>
              <w:t>s</w:t>
            </w:r>
          </w:p>
        </w:tc>
      </w:tr>
      <w:tr w:rsidR="009A3296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</w:t>
            </w:r>
            <w:r w:rsidR="0072138E">
              <w:rPr>
                <w:rFonts w:ascii="Arial" w:hAnsi="Arial"/>
                <w:sz w:val="22"/>
                <w:szCs w:val="22"/>
              </w:rPr>
              <w:t xml:space="preserve"> der Retrospektive</w:t>
            </w:r>
            <w:r>
              <w:rPr>
                <w:rFonts w:ascii="Arial" w:hAnsi="Arial"/>
                <w:sz w:val="22"/>
                <w:szCs w:val="22"/>
              </w:rPr>
              <w:t xml:space="preserve"> ist nur</w:t>
            </w:r>
            <w:r w:rsidR="000777F5">
              <w:rPr>
                <w:rFonts w:ascii="Arial" w:hAnsi="Arial"/>
                <w:sz w:val="22"/>
                <w:szCs w:val="22"/>
              </w:rPr>
              <w:t xml:space="preserve">, </w:t>
            </w:r>
            <w:r>
              <w:rPr>
                <w:rFonts w:ascii="Arial" w:hAnsi="Arial"/>
                <w:sz w:val="22"/>
                <w:szCs w:val="22"/>
              </w:rPr>
              <w:t>Verbesserungs</w:t>
            </w:r>
            <w:r w:rsidR="000777F5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potential für kommende Sprints zu finden und nicht den aktuellen Sprint zu verbessern</w:t>
            </w:r>
            <w:r w:rsidR="000C20CE">
              <w:rPr>
                <w:rFonts w:ascii="Arial" w:hAnsi="Arial"/>
                <w:sz w:val="22"/>
                <w:szCs w:val="22"/>
              </w:rPr>
              <w:t>.</w:t>
            </w:r>
          </w:p>
          <w:p w:rsidR="000C20CE" w:rsidRDefault="000C20C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Aufgabe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des Review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ist es nicht, erkannte Probleme oder Fehler zu korrigieren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164E4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Kein offenes, konstruktives Feedback</w:t>
            </w:r>
          </w:p>
          <w:p w:rsidR="00164E45" w:rsidRDefault="00164E4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164E45" w:rsidRDefault="00164E4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2"/>
        <w:gridCol w:w="1622"/>
        <w:gridCol w:w="1607"/>
        <w:gridCol w:w="2443"/>
        <w:gridCol w:w="1190"/>
        <w:gridCol w:w="1184"/>
      </w:tblGrid>
      <w:tr w:rsidR="009A3296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9A3296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1"/>
        <w:gridCol w:w="2406"/>
      </w:tblGrid>
      <w:tr w:rsidR="009A3296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8"/>
        <w:gridCol w:w="2609"/>
      </w:tblGrid>
      <w:tr w:rsidR="009A3296"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9A3296"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3296" w:rsidRDefault="002040E5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3296" w:rsidRDefault="009A32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9A3296" w:rsidRDefault="009A3296" w:rsidP="00DF0D94">
      <w:pPr>
        <w:spacing w:line="276" w:lineRule="auto"/>
        <w:rPr>
          <w:rFonts w:hint="eastAsia"/>
        </w:rPr>
      </w:pPr>
      <w:bookmarkStart w:id="0" w:name="_GoBack"/>
      <w:bookmarkEnd w:id="0"/>
    </w:p>
    <w:sectPr w:rsidR="009A329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02A80"/>
    <w:multiLevelType w:val="hybridMultilevel"/>
    <w:tmpl w:val="6D607392"/>
    <w:lvl w:ilvl="0" w:tplc="69068C1A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E6086"/>
    <w:multiLevelType w:val="hybridMultilevel"/>
    <w:tmpl w:val="69EC1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296"/>
    <w:rsid w:val="000777F5"/>
    <w:rsid w:val="000C20CE"/>
    <w:rsid w:val="00164E45"/>
    <w:rsid w:val="002040E5"/>
    <w:rsid w:val="003827E8"/>
    <w:rsid w:val="0072138E"/>
    <w:rsid w:val="007E3E19"/>
    <w:rsid w:val="009A3296"/>
    <w:rsid w:val="00A246C8"/>
    <w:rsid w:val="00AE2871"/>
    <w:rsid w:val="00DF0D94"/>
    <w:rsid w:val="00EC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FECF"/>
  <w15:docId w15:val="{0B1A147E-B50A-4313-9181-B1045FDB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lukas</cp:lastModifiedBy>
  <cp:revision>17</cp:revision>
  <dcterms:created xsi:type="dcterms:W3CDTF">2019-05-13T02:47:00Z</dcterms:created>
  <dcterms:modified xsi:type="dcterms:W3CDTF">2019-05-13T09:14:00Z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