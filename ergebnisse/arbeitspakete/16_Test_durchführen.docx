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7"/>
      </w:tblGrid>
      <w:tr w:rsidR="00F12666" w:rsidRPr="001C0CFD"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Intranet KlinikIT</w:t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F12666" w:rsidRPr="001C0CFD"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CF0AA5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CF0AA5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Test durchführen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Default="00DF6006" w:rsidP="00DF6006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Testplan erfolgreich durchgeführt </w:t>
            </w:r>
          </w:p>
          <w:p w:rsidR="00DF6006" w:rsidRDefault="00DF6006" w:rsidP="00DF6006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Testberichte</w:t>
            </w:r>
          </w:p>
          <w:p w:rsidR="00DF6006" w:rsidRDefault="00DF6006" w:rsidP="00DF6006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Testziel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erreicht</w:t>
            </w:r>
          </w:p>
          <w:p w:rsidR="00DF6006" w:rsidRPr="001C0CFD" w:rsidRDefault="00DF6006" w:rsidP="00DF6006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Testdokumentation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Default="00DF6006" w:rsidP="00DF600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Der Testplan muss vollständig ausgearbeitet sein. </w:t>
            </w:r>
          </w:p>
          <w:p w:rsidR="00DF6006" w:rsidRDefault="00DF6006" w:rsidP="00DF600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DF6006" w:rsidRDefault="00DF6006" w:rsidP="00DF600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Das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Testziel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muss definiert sein. </w:t>
            </w:r>
          </w:p>
          <w:p w:rsidR="00DF6006" w:rsidRDefault="00DF6006" w:rsidP="00DF600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DF6006" w:rsidRDefault="00DF6006" w:rsidP="00DF600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Das Produkt, welches getestet werden soll muss vollständig implementiert sein. </w:t>
            </w:r>
          </w:p>
          <w:p w:rsidR="00433963" w:rsidRDefault="00433963" w:rsidP="00DF600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E13638" w:rsidRDefault="00433963" w:rsidP="00DF600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Es müssen Testdaten vorhanden sein.</w:t>
            </w:r>
          </w:p>
          <w:p w:rsidR="00E13638" w:rsidRDefault="00E13638" w:rsidP="00DF600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433963" w:rsidRPr="001C0CFD" w:rsidRDefault="00E13638" w:rsidP="00DF600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Testumgebung muss vorbereitet sein</w:t>
            </w:r>
            <w:bookmarkStart w:id="0" w:name="_GoBack"/>
            <w:bookmarkEnd w:id="0"/>
            <w:r w:rsidR="00433963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Durchzufüh-</w:t>
            </w:r>
            <w:proofErr w:type="gram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rende</w:t>
            </w:r>
            <w:proofErr w:type="spell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  Aktivitäten</w:t>
            </w:r>
            <w:proofErr w:type="gram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Default="00DF600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Der Testplan muss durchgeführt werden. </w:t>
            </w:r>
          </w:p>
          <w:p w:rsidR="00DF6006" w:rsidRDefault="00DF600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DF6006" w:rsidRDefault="00DF600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Tests müssen dokumentiert werden.</w:t>
            </w:r>
          </w:p>
          <w:p w:rsidR="00DF6006" w:rsidRDefault="00DF600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DF6006" w:rsidRDefault="00DF600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Testberichte müssen nach Ende des Tests geschrieben werden. </w:t>
            </w:r>
          </w:p>
          <w:p w:rsidR="00DF6006" w:rsidRDefault="00DF600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DF6006" w:rsidRPr="001C0CFD" w:rsidRDefault="00DF600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Default="00C81ED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Aufgabe ist nicht, dass der Test vorbereitet oder das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Testziel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definiert wird. </w:t>
            </w:r>
          </w:p>
          <w:p w:rsidR="001224C7" w:rsidRDefault="001224C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1224C7" w:rsidRPr="001C0CFD" w:rsidRDefault="001224C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Aufgabe ist es nicht, die Fehler, welche beim Test gefunden werden, zu beheben.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Default="00DF600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Das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Testziel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wurde nicht realistisch definiert. </w:t>
            </w:r>
          </w:p>
          <w:p w:rsidR="00DF6006" w:rsidRDefault="00DF600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DF6006" w:rsidRDefault="00DF600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Tests werden nicht vollständig dokumentiert. </w:t>
            </w:r>
          </w:p>
          <w:p w:rsidR="00DF6006" w:rsidRDefault="00DF600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DF6006" w:rsidRDefault="00DF600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Testberichte sind nicht vollständig. </w:t>
            </w:r>
          </w:p>
          <w:p w:rsidR="00C81ED1" w:rsidRDefault="00C81ED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C81ED1" w:rsidRPr="001C0CFD" w:rsidRDefault="00C81ED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Implementierung verzögert sich. 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1"/>
        <w:gridCol w:w="1622"/>
        <w:gridCol w:w="1607"/>
        <w:gridCol w:w="2442"/>
        <w:gridCol w:w="1190"/>
        <w:gridCol w:w="1186"/>
      </w:tblGrid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08"/>
      </w:tblGrid>
      <w:tr w:rsidR="00F12666" w:rsidRPr="001C0CFD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7"/>
        <w:gridCol w:w="2610"/>
      </w:tblGrid>
      <w:tr w:rsidR="00F12666" w:rsidRPr="001C0CFD"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Default="00F12666">
      <w:pPr>
        <w:spacing w:line="276" w:lineRule="auto"/>
        <w:rPr>
          <w:rFonts w:ascii="Arial" w:hAnsi="Arial"/>
          <w:sz w:val="22"/>
          <w:szCs w:val="22"/>
        </w:rPr>
      </w:pPr>
    </w:p>
    <w:sectPr w:rsidR="00F1266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95AB5"/>
    <w:multiLevelType w:val="hybridMultilevel"/>
    <w:tmpl w:val="C43A74A4"/>
    <w:lvl w:ilvl="0" w:tplc="71C89948"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attachedTemplate r:id="rId1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A5"/>
    <w:rsid w:val="001224C7"/>
    <w:rsid w:val="001C0CFD"/>
    <w:rsid w:val="00433963"/>
    <w:rsid w:val="00C81ED1"/>
    <w:rsid w:val="00CF0AA5"/>
    <w:rsid w:val="00DF6006"/>
    <w:rsid w:val="00E13638"/>
    <w:rsid w:val="00EB14B1"/>
    <w:rsid w:val="00F12666"/>
    <w:rsid w:val="00F5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EDC23"/>
  <w15:docId w15:val="{590F8C5F-F139-48AB-8353-9A3A61AE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d\Dropbox\HSW\Kurse\4.%20Semester\IT-Projektmanagement\Fallstudie\itpm_fallstudie\ergebnisse\arbeitspakete\Arbeitspake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</Template>
  <TotalTime>0</TotalTime>
  <Pages>2</Pages>
  <Words>190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Kuß</dc:creator>
  <dc:description/>
  <cp:lastModifiedBy>Leon-Darius König</cp:lastModifiedBy>
  <cp:revision>5</cp:revision>
  <dcterms:created xsi:type="dcterms:W3CDTF">2019-05-10T16:12:00Z</dcterms:created>
  <dcterms:modified xsi:type="dcterms:W3CDTF">2019-05-13T06:11:00Z</dcterms:modified>
  <dc:language>de-DE</dc:language>
</cp:coreProperties>
</file>