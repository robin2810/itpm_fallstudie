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0"/>
        <w:gridCol w:w="838"/>
        <w:gridCol w:w="1111"/>
        <w:gridCol w:w="1505"/>
        <w:gridCol w:w="499"/>
        <w:gridCol w:w="1070"/>
        <w:gridCol w:w="1141"/>
        <w:gridCol w:w="2284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30A5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D30A5E">
              <w:rPr>
                <w:rFonts w:ascii="Arial" w:hAnsi="Arial" w:hint="eastAsia"/>
                <w:sz w:val="22"/>
                <w:szCs w:val="22"/>
              </w:rPr>
              <w:t>Anforderungen erheben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2D3896" w:rsidP="002D38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  <w:r w:rsidR="005B19C6">
              <w:rPr>
                <w:rFonts w:ascii="Arial" w:hAnsi="Arial"/>
                <w:sz w:val="22"/>
                <w:szCs w:val="22"/>
              </w:rPr>
              <w:t xml:space="preserve">Pflichtenheft 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652F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Lastenheft wurde vom Auftraggeber an Auftragnehmer abgegeben</w:t>
            </w:r>
            <w:r w:rsidR="002D3896"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3896" w:rsidRDefault="002D389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</w:t>
            </w:r>
            <w:r>
              <w:rPr>
                <w:rFonts w:ascii="Arial" w:hAnsi="Arial"/>
                <w:sz w:val="22"/>
                <w:szCs w:val="22"/>
              </w:rPr>
              <w:t>Pflichtenheft erstellen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  <w:p w:rsidR="002D3896" w:rsidRDefault="002D389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2D3896" w:rsidRDefault="002D3896" w:rsidP="002D38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Multiple Durchführung des Zyklus:1. Das Pflichtenheft mit Auftraggeber absprechen. </w:t>
            </w:r>
          </w:p>
          <w:p w:rsidR="002D3896" w:rsidRDefault="002D3896" w:rsidP="002D38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2. </w:t>
            </w:r>
            <w:r w:rsidR="00F652F6">
              <w:rPr>
                <w:rFonts w:ascii="Arial" w:hAnsi="Arial"/>
                <w:sz w:val="22"/>
                <w:szCs w:val="22"/>
              </w:rPr>
              <w:t xml:space="preserve">Änderungen einarbeiten. </w:t>
            </w:r>
          </w:p>
          <w:p w:rsidR="003629C0" w:rsidRDefault="003629C0" w:rsidP="002D38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F12666" w:rsidRPr="001C0CFD" w:rsidRDefault="002D3896" w:rsidP="002D389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Zyklus wird wiederholt, bis beide Parteien dem Ergebnis zustimmen.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629C0" w:rsidRDefault="00F652F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Anpassung des Lastenhefts</w:t>
            </w:r>
            <w:r w:rsidR="003629C0">
              <w:rPr>
                <w:rFonts w:ascii="Arial" w:hAnsi="Arial"/>
                <w:sz w:val="22"/>
                <w:szCs w:val="22"/>
              </w:rPr>
              <w:t>.</w:t>
            </w:r>
          </w:p>
          <w:p w:rsidR="003629C0" w:rsidRPr="001C0CFD" w:rsidRDefault="003629C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Lösungsvorschläge in das Pflichtenheft aufnehmen.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3629C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  <w:r w:rsidR="007963B6">
              <w:rPr>
                <w:rFonts w:ascii="Arial" w:hAnsi="Arial"/>
                <w:sz w:val="22"/>
                <w:szCs w:val="22"/>
              </w:rPr>
              <w:t>„E</w:t>
            </w:r>
            <w:bookmarkStart w:id="0" w:name="_GoBack"/>
            <w:bookmarkEnd w:id="0"/>
            <w:r w:rsidR="00F652F6">
              <w:rPr>
                <w:rFonts w:ascii="Arial" w:hAnsi="Arial"/>
                <w:sz w:val="22"/>
                <w:szCs w:val="22"/>
              </w:rPr>
              <w:t>wige“ Kompromisssuche zwischen Auftraggeber und Auftragnehmer</w:t>
            </w:r>
          </w:p>
          <w:p w:rsidR="003629C0" w:rsidRPr="001C0CFD" w:rsidRDefault="003629C0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-Auftreten von Missverständnissen/Mehrdeutige Formulierungen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 w:rsidSect="00A1672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5E"/>
    <w:rsid w:val="001C0CFD"/>
    <w:rsid w:val="002C6E80"/>
    <w:rsid w:val="002D3896"/>
    <w:rsid w:val="003629C0"/>
    <w:rsid w:val="005B19C6"/>
    <w:rsid w:val="007963B6"/>
    <w:rsid w:val="00901B7F"/>
    <w:rsid w:val="00A16729"/>
    <w:rsid w:val="00D30A5E"/>
    <w:rsid w:val="00EB14B1"/>
    <w:rsid w:val="00F12666"/>
    <w:rsid w:val="00F570EC"/>
    <w:rsid w:val="00F6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0A7F"/>
  <w15:docId w15:val="{7E1246E1-57D8-4F26-8BFF-4C2894F6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16729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sid w:val="00A16729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A1672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rsid w:val="00A16729"/>
    <w:pPr>
      <w:spacing w:after="140" w:line="276" w:lineRule="auto"/>
    </w:pPr>
  </w:style>
  <w:style w:type="paragraph" w:styleId="Liste">
    <w:name w:val="List"/>
    <w:basedOn w:val="Textkrper"/>
    <w:rsid w:val="00A16729"/>
  </w:style>
  <w:style w:type="paragraph" w:styleId="Beschriftung">
    <w:name w:val="caption"/>
    <w:basedOn w:val="Standard"/>
    <w:qFormat/>
    <w:rsid w:val="00A16729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A16729"/>
    <w:pPr>
      <w:suppressLineNumbers/>
    </w:pPr>
  </w:style>
  <w:style w:type="paragraph" w:customStyle="1" w:styleId="Tabelleninhalt">
    <w:name w:val="Tabelleninhalt"/>
    <w:basedOn w:val="Standard"/>
    <w:qFormat/>
    <w:rsid w:val="00A1672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Pe\Downloads\Arbeitspakete%20(3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(3)</Template>
  <TotalTime>0</TotalTime>
  <Pages>1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gpeitz</cp:lastModifiedBy>
  <cp:revision>4</cp:revision>
  <dcterms:created xsi:type="dcterms:W3CDTF">2019-05-09T11:49:00Z</dcterms:created>
  <dcterms:modified xsi:type="dcterms:W3CDTF">2019-05-09T12:02:00Z</dcterms:modified>
  <dc:language>de-DE</dc:language>
</cp:coreProperties>
</file>