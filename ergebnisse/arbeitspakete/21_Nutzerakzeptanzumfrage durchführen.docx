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 w14:paraId="2943D5D9" w14:textId="77777777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90869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87F3CC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A0A1A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5E3D3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E1E7ED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B3382" w14:textId="77777777"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 w14:paraId="18D5692F" w14:textId="77777777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6FB49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6F8E4D" w14:textId="77777777" w:rsidR="00F12666" w:rsidRPr="001C0CFD" w:rsidRDefault="001D2CF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21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B2CF1A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ABFFBF4" w14:textId="77777777" w:rsidR="00F12666" w:rsidRPr="001C0CFD" w:rsidRDefault="001D2CFA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Nutzerakzeptanz</w:t>
            </w:r>
            <w:r w:rsidR="000C492F">
              <w:rPr>
                <w:rFonts w:ascii="Arial" w:hAnsi="Arial"/>
                <w:sz w:val="22"/>
                <w:szCs w:val="22"/>
              </w:rPr>
              <w:t>-</w:t>
            </w:r>
            <w:r>
              <w:rPr>
                <w:rFonts w:ascii="Arial" w:hAnsi="Arial"/>
                <w:sz w:val="22"/>
                <w:szCs w:val="22"/>
              </w:rPr>
              <w:t>umfrage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317B8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5C0916" w14:textId="78C31CE9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Robin Behrendt</w:t>
            </w:r>
          </w:p>
        </w:tc>
      </w:tr>
      <w:tr w:rsidR="00F12666" w:rsidRPr="001C0CFD" w14:paraId="4ECED54D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3101E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229584" w14:textId="1EF148E4" w:rsidR="00F12666" w:rsidRPr="001C0CFD" w:rsidRDefault="00591553" w:rsidP="00591553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Auswertbare Ergebnisse der Nutzererfahrungen mit dem Intranet</w:t>
            </w:r>
          </w:p>
        </w:tc>
      </w:tr>
      <w:tr w:rsidR="00F12666" w:rsidRPr="001C0CFD" w14:paraId="7577ECD3" w14:textId="77777777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D9B77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1102B0B" w14:textId="77777777" w:rsidR="00F12666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Intranet ist installiert und erreichbar für alle Mitarbeiter.</w:t>
            </w:r>
          </w:p>
          <w:p w14:paraId="0E608842" w14:textId="7D9E0065" w:rsidR="00591553" w:rsidRPr="001C0CFD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ist genug Zeit für Erfahrungswerte vergangen.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5803A6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875C1E" w14:textId="77777777" w:rsidR="00F12666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Vorbereitung von Fragen.</w:t>
            </w:r>
          </w:p>
          <w:p w14:paraId="552EC33A" w14:textId="77777777" w:rsidR="00591553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Erstellung eines Fragebogens.</w:t>
            </w:r>
          </w:p>
          <w:p w14:paraId="5390CF92" w14:textId="4D07DB41" w:rsidR="00591553" w:rsidRPr="001C0CFD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Verteilung des Fragebogens an Mitarbeiter.</w:t>
            </w:r>
          </w:p>
        </w:tc>
      </w:tr>
      <w:tr w:rsidR="00F12666" w:rsidRPr="001C0CFD" w14:paraId="0A70815C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C5643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A2A510" w14:textId="03E2EE00" w:rsidR="00F12666" w:rsidRPr="001C0CFD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Aufgabe ist, die Umfrage vorzubereiten und durchzuführen. Eine Auswertung ist nicht Aufgabe diese Arbeitspakets.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A3462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133A1C" w14:textId="77777777" w:rsidR="00F12666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Nutzer erfahren nicht von der Umfrage.</w:t>
            </w:r>
          </w:p>
          <w:p w14:paraId="1329A882" w14:textId="77777777" w:rsidR="00591553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Mitarbeiter sind zu beschäftigt, um Intranet gut genug zu kennen.</w:t>
            </w:r>
          </w:p>
          <w:p w14:paraId="2FC74360" w14:textId="06FE5BBE" w:rsidR="00591553" w:rsidRPr="001C0CFD" w:rsidRDefault="00591553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Umfrage wird zu früh oder zu spät gestartet.</w:t>
            </w:r>
          </w:p>
        </w:tc>
      </w:tr>
      <w:tr w:rsidR="00F12666" w:rsidRPr="001C0CFD" w14:paraId="47931158" w14:textId="77777777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1F64D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6C4B58" w14:textId="67DADF67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935480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1D6AB3" w14:textId="2BD458F3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22</w:t>
            </w:r>
          </w:p>
        </w:tc>
      </w:tr>
    </w:tbl>
    <w:p w14:paraId="700D3F46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 w14:paraId="17C1249B" w14:textId="77777777" w:rsidTr="00992DCC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414642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31261F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14:paraId="2E904C6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D0D14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F98F46" w14:textId="77777777"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14:paraId="21FA3B4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  <w:bookmarkStart w:id="0" w:name="_GoBack"/>
        <w:bookmarkEnd w:id="0"/>
      </w:tr>
      <w:tr w:rsidR="00F12666" w:rsidRPr="001C0CFD" w14:paraId="1F872A41" w14:textId="77777777" w:rsidTr="00992DCC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A613EA" w14:textId="2244AADA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Andreas Auswertung</w:t>
            </w: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956EE64" w14:textId="4DBBCE34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04723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9F1D9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3F3A18" w14:textId="6B444B0F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3.150</w:t>
            </w: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A4777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2AA573E5" w14:textId="77777777" w:rsidTr="00992DCC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6CD15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CA896C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AD40C2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9A44F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054A68D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863B81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1340121D" w14:textId="77777777" w:rsidTr="00992DCC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9EF98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494407" w14:textId="02B9F7EB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28</w:t>
            </w: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C3A805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11B2BE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02DE37" w14:textId="014B415F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3.150</w:t>
            </w: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13D0D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1C03B0FD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 w14:paraId="4EDE5F0D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4A9A1DC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B35549" w14:textId="2E3D50C5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22.07.2019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DB754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2E5778" w14:textId="02DDAD1B" w:rsidR="00F12666" w:rsidRPr="001C0CFD" w:rsidRDefault="00125E42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11.10.2019</w:t>
            </w:r>
          </w:p>
        </w:tc>
      </w:tr>
    </w:tbl>
    <w:p w14:paraId="43F14200" w14:textId="77777777"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 w14:paraId="6F2CF159" w14:textId="77777777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97DD065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B076BB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EC794B7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14:paraId="39A0ED79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DC30F40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 w14:paraId="320E9504" w14:textId="77777777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33E123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50D4A8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FAFBCF" w14:textId="77777777"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9B18AE" w14:textId="77777777"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14:paraId="74779111" w14:textId="77777777"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64449"/>
    <w:multiLevelType w:val="hybridMultilevel"/>
    <w:tmpl w:val="909AE822"/>
    <w:lvl w:ilvl="0" w:tplc="AAC849E6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CFA"/>
    <w:rsid w:val="000C492F"/>
    <w:rsid w:val="00125E42"/>
    <w:rsid w:val="001C0CFD"/>
    <w:rsid w:val="001D2CFA"/>
    <w:rsid w:val="00591553"/>
    <w:rsid w:val="00992DCC"/>
    <w:rsid w:val="00EB14B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4918A"/>
  <w15:docId w15:val="{FD4E8EF7-496E-4E16-B8F7-CC6B247F6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extcloud\Speicher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Leon Kuß</cp:lastModifiedBy>
  <cp:revision>5</cp:revision>
  <dcterms:created xsi:type="dcterms:W3CDTF">2019-05-09T11:11:00Z</dcterms:created>
  <dcterms:modified xsi:type="dcterms:W3CDTF">2019-05-17T15:02:00Z</dcterms:modified>
  <dc:language>de-DE</dc:language>
</cp:coreProperties>
</file>