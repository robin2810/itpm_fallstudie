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04737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84349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Betriebshandbuch erstellen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4D1F35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  <w:p w:rsidR="004D1F35" w:rsidRPr="001C0CFD" w:rsidRDefault="004D1F35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843497" w:rsidP="00D420CD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Betriebshandbuch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A54F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Alle Systeme, Kern- sowie Neben- und Zusatzsysteme, wurden implementiert.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EA54F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Ein ausführliches und vollständiges Betriebshandbuch </w:t>
            </w:r>
            <w:proofErr w:type="gramStart"/>
            <w:r>
              <w:rPr>
                <w:rFonts w:ascii="Arial" w:hAnsi="Arial"/>
                <w:sz w:val="22"/>
                <w:szCs w:val="22"/>
              </w:rPr>
              <w:t>erarbeiten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.</w:t>
            </w:r>
          </w:p>
          <w:p w:rsidR="00EA54FF" w:rsidRPr="001C0CFD" w:rsidRDefault="00EA54F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A54F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Erkannte Fehler im System beheben</w:t>
            </w:r>
            <w:r w:rsidR="0004737E">
              <w:rPr>
                <w:rFonts w:ascii="Arial" w:hAnsi="Arial"/>
                <w:sz w:val="22"/>
                <w:szCs w:val="22"/>
              </w:rPr>
              <w:t xml:space="preserve"> ist nicht Teil dieses Arbeitspakets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EA54FF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Betriebshandbuch ist nicht vollständig und wichtige Inhalte fehlen.</w:t>
            </w:r>
          </w:p>
          <w:p w:rsidR="00AD33D0" w:rsidRPr="001C0CFD" w:rsidRDefault="00AD33D0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Betriebshandbuch wird nicht rechtzeitig zum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jew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. Rollout fertig.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C71A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11, 12, 13, 14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1A4" w:rsidRPr="001C0CFD" w:rsidRDefault="00DC71A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C71A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40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C71A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  <w:r w:rsidR="009A2774">
              <w:rPr>
                <w:rFonts w:ascii="Arial" w:hAnsi="Arial"/>
                <w:sz w:val="22"/>
                <w:szCs w:val="22"/>
              </w:rPr>
              <w:t>6</w:t>
            </w:r>
            <w:r>
              <w:rPr>
                <w:rFonts w:ascii="Arial" w:hAnsi="Arial"/>
                <w:sz w:val="22"/>
                <w:szCs w:val="22"/>
              </w:rPr>
              <w:t>.</w:t>
            </w:r>
            <w:r w:rsidR="009A2774">
              <w:rPr>
                <w:rFonts w:ascii="Arial" w:hAnsi="Arial"/>
                <w:sz w:val="22"/>
                <w:szCs w:val="22"/>
              </w:rPr>
              <w:t>5</w:t>
            </w:r>
            <w:r>
              <w:rPr>
                <w:rFonts w:ascii="Arial" w:hAnsi="Arial"/>
                <w:sz w:val="22"/>
                <w:szCs w:val="22"/>
              </w:rPr>
              <w:t>50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C71A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9A277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C71A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9A277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DC71A4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1A4" w:rsidRDefault="00DC71A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König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1A4" w:rsidRPr="001C0CFD" w:rsidRDefault="009A277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1A4" w:rsidRPr="001C0CFD" w:rsidRDefault="00DC71A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1A4" w:rsidRPr="001C0CFD" w:rsidRDefault="00DC71A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C71A4" w:rsidRPr="001C0CFD" w:rsidRDefault="00DC71A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1A4" w:rsidRPr="001C0CFD" w:rsidRDefault="00DC71A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C71A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  <w:r w:rsidR="009A2774">
              <w:rPr>
                <w:rFonts w:ascii="Arial" w:hAnsi="Arial"/>
                <w:sz w:val="22"/>
                <w:szCs w:val="22"/>
              </w:rPr>
              <w:t>45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9A277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16.550</w:t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1B0F3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  <w:bookmarkStart w:id="0" w:name="_GoBack"/>
            <w:bookmarkEnd w:id="0"/>
            <w:r w:rsidR="00DC71A4">
              <w:rPr>
                <w:rFonts w:ascii="Arial" w:hAnsi="Arial"/>
                <w:sz w:val="22"/>
                <w:szCs w:val="22"/>
              </w:rPr>
              <w:t>1.07.2019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9A277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4.10</w:t>
            </w:r>
            <w:r w:rsidR="00DC71A4">
              <w:rPr>
                <w:rFonts w:ascii="Arial" w:hAnsi="Arial"/>
                <w:sz w:val="22"/>
                <w:szCs w:val="22"/>
              </w:rPr>
              <w:t>.2019</w:t>
            </w: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 w:rsidSect="007F57D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56389"/>
    <w:multiLevelType w:val="hybridMultilevel"/>
    <w:tmpl w:val="3EE06B56"/>
    <w:lvl w:ilvl="0" w:tplc="1884CAC4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497"/>
    <w:rsid w:val="0004737E"/>
    <w:rsid w:val="001B0F3B"/>
    <w:rsid w:val="001C0CFD"/>
    <w:rsid w:val="004D1F35"/>
    <w:rsid w:val="007F57D9"/>
    <w:rsid w:val="00843497"/>
    <w:rsid w:val="009A2774"/>
    <w:rsid w:val="00AD33D0"/>
    <w:rsid w:val="00D420CD"/>
    <w:rsid w:val="00DC71A4"/>
    <w:rsid w:val="00EA54FF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FA58"/>
  <w15:docId w15:val="{C7AF0C80-DD47-4417-87F8-48D7645D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7D9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sid w:val="007F57D9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7F57D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rsid w:val="007F57D9"/>
    <w:pPr>
      <w:spacing w:after="140" w:line="276" w:lineRule="auto"/>
    </w:pPr>
  </w:style>
  <w:style w:type="paragraph" w:styleId="Liste">
    <w:name w:val="List"/>
    <w:basedOn w:val="Textkrper"/>
    <w:rsid w:val="007F57D9"/>
  </w:style>
  <w:style w:type="paragraph" w:styleId="Beschriftung">
    <w:name w:val="caption"/>
    <w:basedOn w:val="Standard"/>
    <w:qFormat/>
    <w:rsid w:val="007F57D9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7F57D9"/>
    <w:pPr>
      <w:suppressLineNumbers/>
    </w:pPr>
  </w:style>
  <w:style w:type="paragraph" w:customStyle="1" w:styleId="Tabelleninhalt">
    <w:name w:val="Tabelleninhalt"/>
    <w:basedOn w:val="Standard"/>
    <w:qFormat/>
    <w:rsid w:val="007F57D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Pe\Downloads\Arbeitspakete%20(4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(4)</Template>
  <TotalTime>0</TotalTime>
  <Pages>1</Pages>
  <Words>146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Leon Kuß</cp:lastModifiedBy>
  <cp:revision>9</cp:revision>
  <dcterms:created xsi:type="dcterms:W3CDTF">2019-05-13T07:56:00Z</dcterms:created>
  <dcterms:modified xsi:type="dcterms:W3CDTF">2019-05-17T14:30:00Z</dcterms:modified>
  <dc:language>de-DE</dc:language>
</cp:coreProperties>
</file>