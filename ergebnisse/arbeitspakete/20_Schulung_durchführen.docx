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C4A9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396B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3241C2" w:rsidP="00CC4A9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Mitarbeiter haben ausreichende Kenntnisse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142E56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muss vollständig ausgearbeitet sein.</w:t>
            </w:r>
          </w:p>
          <w:p w:rsidR="003241C2" w:rsidRDefault="003241C2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241C2" w:rsidRPr="001C0CFD" w:rsidRDefault="003241C2" w:rsidP="00142E5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Schulungsunterlagen müssen vorliegen.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41C2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wird durchgeführt.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ist nicht die Aufgabe, dass die Schulung konzipiert wird.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Schulung wird nicht nach dem Schulungskonzept durchgeführt. </w:t>
            </w:r>
          </w:p>
          <w:p w:rsidR="00142E56" w:rsidRDefault="00142E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42E56" w:rsidRPr="001C0CFD" w:rsidRDefault="00F205A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Schulung ist nicht hilfreich für die Mitarbeiter.</w:t>
            </w:r>
            <w:r w:rsidR="003241C2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396B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396B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17.10.2019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396B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01.11.2019</w:t>
            </w:r>
            <w:bookmarkStart w:id="0" w:name="_GoBack"/>
            <w:bookmarkEnd w:id="0"/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6BFF"/>
    <w:multiLevelType w:val="hybridMultilevel"/>
    <w:tmpl w:val="A0B0E7EC"/>
    <w:lvl w:ilvl="0" w:tplc="3A94B62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B"/>
    <w:rsid w:val="00142E56"/>
    <w:rsid w:val="001C0CFD"/>
    <w:rsid w:val="003241C2"/>
    <w:rsid w:val="00396B01"/>
    <w:rsid w:val="005C714B"/>
    <w:rsid w:val="00CC4A9D"/>
    <w:rsid w:val="00EB14B1"/>
    <w:rsid w:val="00F12666"/>
    <w:rsid w:val="00F205AF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8B8F"/>
  <w15:docId w15:val="{88D22161-BCAF-4646-9F27-BAF0C86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5</cp:revision>
  <dcterms:created xsi:type="dcterms:W3CDTF">2019-05-09T12:18:00Z</dcterms:created>
  <dcterms:modified xsi:type="dcterms:W3CDTF">2019-05-17T14:57:00Z</dcterms:modified>
  <dc:language>de-DE</dc:language>
</cp:coreProperties>
</file>